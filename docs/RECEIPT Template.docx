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2"/>
        <w:tblpPr w:leftFromText="432" w:rightFromText="187" w:vertAnchor="text" w:horzAnchor="page" w:tblpX="1052" w:tblpY="1139"/>
        <w:tblW w:w="1044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521"/>
        <w:gridCol w:w="3958"/>
        <w:gridCol w:w="1172"/>
        <w:gridCol w:w="1440"/>
        <w:gridCol w:w="270"/>
        <w:gridCol w:w="1088"/>
      </w:tblGrid>
      <w:tr w:rsidR="00BC5C00" w14:paraId="132CE7DE" w14:textId="77777777" w:rsidTr="0082688B">
        <w:trPr>
          <w:trHeight w:val="1214"/>
        </w:trPr>
        <w:tc>
          <w:tcPr>
            <w:tcW w:w="6479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E973050" w14:textId="1DA26C6E" w:rsidR="00BE6051" w:rsidRPr="0058646E" w:rsidRDefault="00513841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108"/>
                <w:szCs w:val="108"/>
              </w:rPr>
            </w:pPr>
            <w:r>
              <w:rPr>
                <w:color w:val="000000" w:themeColor="text1"/>
                <w:sz w:val="108"/>
                <w:szCs w:val="108"/>
              </w:rPr>
              <w:t>RECEIPT</w:t>
            </w:r>
          </w:p>
        </w:tc>
        <w:tc>
          <w:tcPr>
            <w:tcW w:w="1172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9252FE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12AB654C" w14:textId="77777777" w:rsidR="00BE6051" w:rsidRDefault="003D72C8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1D556D05" wp14:editId="71442D7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166370</wp:posOffset>
                  </wp:positionV>
                  <wp:extent cx="963053" cy="1052830"/>
                  <wp:effectExtent l="0" t="0" r="0" b="0"/>
                  <wp:wrapSquare wrapText="bothSides"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053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58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459C6CF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5A9B8356" w14:textId="77777777" w:rsidTr="0082688B">
        <w:trPr>
          <w:trHeight w:val="56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DC02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5A500095" w14:textId="4465C88E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</w:t>
            </w:r>
            <w:r w:rsidR="003D72C8">
              <w:rPr>
                <w:color w:val="4E535C"/>
                <w:sz w:val="20"/>
                <w:szCs w:val="20"/>
              </w:rPr>
              <w:t>2</w:t>
            </w:r>
            <w:r w:rsidR="00513841">
              <w:rPr>
                <w:color w:val="4E535C"/>
                <w:sz w:val="20"/>
                <w:szCs w:val="20"/>
              </w:rPr>
              <w:t>22</w:t>
            </w:r>
          </w:p>
        </w:tc>
        <w:tc>
          <w:tcPr>
            <w:tcW w:w="3958" w:type="dxa"/>
          </w:tcPr>
          <w:p w14:paraId="4A333563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2993E7F7" w14:textId="7318FD2D" w:rsidR="00BE6051" w:rsidRDefault="003D72C8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E535C"/>
                <w:sz w:val="20"/>
                <w:szCs w:val="20"/>
              </w:rPr>
              <w:t>0</w:t>
            </w:r>
            <w:r w:rsidR="00513841">
              <w:rPr>
                <w:color w:val="4E535C"/>
                <w:sz w:val="20"/>
                <w:szCs w:val="20"/>
              </w:rPr>
              <w:t>5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 w:rsidR="00513841">
              <w:rPr>
                <w:color w:val="4E535C"/>
                <w:sz w:val="20"/>
                <w:szCs w:val="20"/>
              </w:rPr>
              <w:t>02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>
              <w:rPr>
                <w:color w:val="4E535C"/>
                <w:sz w:val="20"/>
                <w:szCs w:val="20"/>
              </w:rPr>
              <w:t>20</w:t>
            </w:r>
            <w:r w:rsidR="00F72604">
              <w:rPr>
                <w:color w:val="4E535C"/>
                <w:sz w:val="20"/>
                <w:szCs w:val="20"/>
              </w:rPr>
              <w:t>21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AFC5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0F01E585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3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E7B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560F19FC" w14:textId="77777777" w:rsidTr="0082688B">
        <w:trPr>
          <w:trHeight w:val="210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54C2" w14:textId="77777777" w:rsidR="00BC5C00" w:rsidRDefault="00BC5C00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958" w:type="dxa"/>
          </w:tcPr>
          <w:p w14:paraId="76625A22" w14:textId="77777777" w:rsidR="00BC5C00" w:rsidRDefault="00BC5C0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39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28CB61" w14:textId="77777777" w:rsidR="00BC5C00" w:rsidRPr="00F8062F" w:rsidRDefault="003D72C8" w:rsidP="00BC5C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color w:val="404040"/>
                <w:sz w:val="30"/>
                <w:szCs w:val="30"/>
              </w:rPr>
              <w:t>Pectra Solutions</w:t>
            </w:r>
          </w:p>
        </w:tc>
      </w:tr>
      <w:tr w:rsidR="00BC5C00" w14:paraId="0F806C78" w14:textId="77777777" w:rsidTr="0082688B">
        <w:trPr>
          <w:trHeight w:val="128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B8E8" w14:textId="416E48DC" w:rsidR="00BE6051" w:rsidRDefault="0051384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RECEIPT</w:t>
            </w:r>
            <w:r w:rsidR="00BE6051">
              <w:rPr>
                <w:b/>
                <w:color w:val="999999"/>
                <w:sz w:val="18"/>
                <w:szCs w:val="18"/>
              </w:rPr>
              <w:t xml:space="preserve"> TO </w:t>
            </w:r>
          </w:p>
          <w:p w14:paraId="5F166662" w14:textId="53A00B7F" w:rsidR="00BE6051" w:rsidRDefault="00513841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Deals &amp; Connects.com</w:t>
            </w:r>
          </w:p>
        </w:tc>
        <w:tc>
          <w:tcPr>
            <w:tcW w:w="3958" w:type="dxa"/>
          </w:tcPr>
          <w:p w14:paraId="7962B017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512C" w14:textId="77777777" w:rsidR="00BE6051" w:rsidRDefault="0032516C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adolf</w:t>
            </w:r>
            <w:r w:rsidR="003D72C8">
              <w:rPr>
                <w:color w:val="404040"/>
                <w:sz w:val="20"/>
                <w:szCs w:val="20"/>
              </w:rPr>
              <w:t>@miniworks.io</w:t>
            </w:r>
          </w:p>
          <w:p w14:paraId="58D8F7B3" w14:textId="77777777" w:rsidR="00BE6051" w:rsidRDefault="003D72C8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+233 245 301 631</w:t>
            </w:r>
          </w:p>
          <w:p w14:paraId="16A36B64" w14:textId="68C97033" w:rsidR="00BE6051" w:rsidRDefault="0051384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04040"/>
                <w:sz w:val="20"/>
                <w:szCs w:val="20"/>
              </w:rPr>
              <w:t>mi</w:t>
            </w:r>
            <w:r w:rsidR="003D72C8">
              <w:rPr>
                <w:color w:val="404040"/>
                <w:sz w:val="20"/>
                <w:szCs w:val="20"/>
              </w:rPr>
              <w:t>niworks.io</w:t>
            </w:r>
          </w:p>
        </w:tc>
        <w:tc>
          <w:tcPr>
            <w:tcW w:w="270" w:type="dxa"/>
          </w:tcPr>
          <w:p w14:paraId="165B9B3F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710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92298E" w14:paraId="14946E22" w14:textId="77777777" w:rsidTr="00880A1E">
        <w:trPr>
          <w:trHeight w:val="345"/>
        </w:trPr>
        <w:tc>
          <w:tcPr>
            <w:tcW w:w="10449" w:type="dxa"/>
            <w:gridSpan w:val="6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CDF748" w14:textId="79E7457F" w:rsidR="0092298E" w:rsidRPr="0092298E" w:rsidRDefault="00513841" w:rsidP="0092298E">
            <w:pPr>
              <w:spacing w:line="240" w:lineRule="auto"/>
              <w:contextualSpacing w:val="0"/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</w:t>
            </w:r>
            <w:r w:rsidR="0092298E" w:rsidRPr="0092298E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THE CONSTRUCTION OF THE MAIN </w:t>
            </w:r>
            <w:r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DEALSANDCONNECTS.COM</w:t>
            </w:r>
            <w:r w:rsidR="0092298E" w:rsidRPr="0092298E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WEBSITE</w:t>
            </w:r>
          </w:p>
        </w:tc>
      </w:tr>
      <w:tr w:rsidR="00BC5C00" w14:paraId="685A3559" w14:textId="77777777" w:rsidTr="0082688B">
        <w:trPr>
          <w:trHeight w:val="188"/>
        </w:trPr>
        <w:tc>
          <w:tcPr>
            <w:tcW w:w="6479" w:type="dxa"/>
            <w:gridSpan w:val="2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D51D430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DESCRIPTION</w:t>
            </w:r>
          </w:p>
        </w:tc>
        <w:tc>
          <w:tcPr>
            <w:tcW w:w="1172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745F400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UNIT COST</w:t>
            </w:r>
          </w:p>
        </w:tc>
        <w:tc>
          <w:tcPr>
            <w:tcW w:w="1440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AE978B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QTY/HR RATE</w:t>
            </w:r>
          </w:p>
        </w:tc>
        <w:tc>
          <w:tcPr>
            <w:tcW w:w="270" w:type="dxa"/>
            <w:tcBorders>
              <w:bottom w:val="single" w:sz="24" w:space="0" w:color="auto"/>
            </w:tcBorders>
            <w:shd w:val="clear" w:color="auto" w:fill="FFFFFF"/>
          </w:tcPr>
          <w:p w14:paraId="21F8666C" w14:textId="77777777" w:rsidR="00BE6051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088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17DF62E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AMOUNT</w:t>
            </w:r>
          </w:p>
        </w:tc>
      </w:tr>
      <w:tr w:rsidR="00BC5C00" w14:paraId="572E3F08" w14:textId="77777777" w:rsidTr="000E78CF">
        <w:trPr>
          <w:trHeight w:hRule="exact" w:val="849"/>
        </w:trPr>
        <w:tc>
          <w:tcPr>
            <w:tcW w:w="6479" w:type="dxa"/>
            <w:gridSpan w:val="2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7BD9416" w14:textId="03DE6B23" w:rsidR="00BE6051" w:rsidRDefault="0051384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Hosting &amp; Domain / Year</w:t>
            </w:r>
          </w:p>
        </w:tc>
        <w:tc>
          <w:tcPr>
            <w:tcW w:w="1172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EE6FA63" w14:textId="7A8194A7" w:rsidR="00BE6051" w:rsidRPr="00132BE8" w:rsidRDefault="005152A3" w:rsidP="00132BE8">
            <w:pPr>
              <w:rPr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E20A57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14:paraId="3578D00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5170" w14:textId="38199D3D" w:rsidR="00BE6051" w:rsidRDefault="00530A70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300</w:t>
            </w:r>
          </w:p>
        </w:tc>
      </w:tr>
      <w:tr w:rsidR="005152A3" w14:paraId="5ADD6143" w14:textId="77777777" w:rsidTr="0082688B">
        <w:trPr>
          <w:trHeight w:hRule="exact" w:val="935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34EDCD" w14:textId="77777777" w:rsidR="005152A3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Sketches &amp; Blueprints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D93876C" w14:textId="297CFB84" w:rsidR="005152A3" w:rsidRP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200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BF0BAF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1F2FFD10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F0C030A" w14:textId="246A167F" w:rsidR="005152A3" w:rsidRPr="005152A3" w:rsidRDefault="00530A70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200</w:t>
            </w:r>
          </w:p>
        </w:tc>
      </w:tr>
      <w:tr w:rsidR="000E78CF" w14:paraId="2D1CFF01" w14:textId="77777777" w:rsidTr="000E78CF">
        <w:trPr>
          <w:trHeight w:hRule="exact" w:val="649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9E91DE1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Design Phase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F2C3912" w14:textId="5E6985DC" w:rsidR="000E78CF" w:rsidRPr="005152A3" w:rsidRDefault="00A029DF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4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965CF3" w14:textId="77777777" w:rsidR="000E78CF" w:rsidRDefault="00A029D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4978C865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9AC96AB" w14:textId="0B2A2127" w:rsidR="000E78CF" w:rsidRPr="005152A3" w:rsidRDefault="00530A70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4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</w:tr>
      <w:tr w:rsidR="000E78CF" w14:paraId="2359BE7A" w14:textId="77777777" w:rsidTr="000E78CF">
        <w:trPr>
          <w:trHeight w:hRule="exact" w:val="887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B065D0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Development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D3EBD71" w14:textId="254ADD9A" w:rsidR="000E78CF" w:rsidRPr="005152A3" w:rsidRDefault="00A029DF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1</w:t>
            </w:r>
            <w:r w:rsidR="00530A70">
              <w:rPr>
                <w:color w:val="404040"/>
                <w:sz w:val="20"/>
                <w:szCs w:val="20"/>
              </w:rPr>
              <w:t>0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AF692F0" w14:textId="77777777" w:rsidR="000E78CF" w:rsidRDefault="00A029D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006FB079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7D1B6AC" w14:textId="36E46D6A" w:rsidR="000E78CF" w:rsidRPr="005152A3" w:rsidRDefault="00530A70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1</w:t>
            </w:r>
            <w:r>
              <w:rPr>
                <w:color w:val="404040"/>
                <w:sz w:val="20"/>
                <w:szCs w:val="20"/>
              </w:rPr>
              <w:t>000</w:t>
            </w:r>
          </w:p>
        </w:tc>
      </w:tr>
      <w:tr w:rsidR="00513841" w14:paraId="5384A36E" w14:textId="77777777" w:rsidTr="000E78CF">
        <w:trPr>
          <w:trHeight w:hRule="exact" w:val="887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6D48B7" w14:textId="4FED03B4" w:rsidR="00513841" w:rsidRDefault="0051384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CMS Training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58B7BE2" w14:textId="4486C935" w:rsidR="00513841" w:rsidRPr="005152A3" w:rsidRDefault="00513841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1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31C5A0E" w14:textId="368D45ED" w:rsidR="00513841" w:rsidRDefault="0051384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41B79378" w14:textId="77777777" w:rsidR="00513841" w:rsidRDefault="0051384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AA127E7" w14:textId="4C91D611" w:rsidR="00513841" w:rsidRPr="005152A3" w:rsidRDefault="00513841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1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</w:tr>
      <w:tr w:rsidR="00BC5C00" w14:paraId="0C0E98B2" w14:textId="77777777" w:rsidTr="0082688B">
        <w:trPr>
          <w:trHeight w:val="254"/>
        </w:trPr>
        <w:tc>
          <w:tcPr>
            <w:tcW w:w="2521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1308" w14:textId="77777777" w:rsidR="00BE6051" w:rsidRDefault="00BE6051" w:rsidP="00BC5C00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3958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55FFE30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B4E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B33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758D591C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8B5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BC5C00" w14:paraId="1482C3C0" w14:textId="77777777" w:rsidTr="000E78CF">
        <w:trPr>
          <w:trHeight w:val="663"/>
        </w:trPr>
        <w:tc>
          <w:tcPr>
            <w:tcW w:w="2521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7FF7B38" w14:textId="14EDDA49" w:rsidR="00BE6051" w:rsidRPr="009C4C92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1F270AA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CFA2EC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3AA08CF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1D20B535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AD47B16" w14:textId="25A00AA3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2000</w:t>
            </w:r>
          </w:p>
        </w:tc>
      </w:tr>
      <w:tr w:rsidR="000E78CF" w14:paraId="1C8432C8" w14:textId="77777777" w:rsidTr="0082688B">
        <w:trPr>
          <w:trHeight w:val="24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79C5E89" w14:textId="77777777" w:rsidR="000E78CF" w:rsidRDefault="000E78CF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44E39A0A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A995D9A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8A8D356" w14:textId="03677012" w:rsidR="000E78CF" w:rsidRPr="00BE6051" w:rsidRDefault="0051384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AMONT PAID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1FC03D6C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D010E09" w14:textId="7F5D35B7" w:rsidR="000E78CF" w:rsidRPr="005152A3" w:rsidRDefault="000E78CF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-</w:t>
            </w: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10</w:t>
            </w:r>
            <w:r w:rsidR="00530A70">
              <w:rPr>
                <w:color w:val="404040"/>
                <w:sz w:val="20"/>
                <w:szCs w:val="20"/>
              </w:rPr>
              <w:t>0</w:t>
            </w:r>
            <w:r>
              <w:rPr>
                <w:color w:val="404040"/>
                <w:sz w:val="20"/>
                <w:szCs w:val="20"/>
              </w:rPr>
              <w:t>0</w:t>
            </w:r>
          </w:p>
        </w:tc>
      </w:tr>
      <w:tr w:rsidR="00BC5C00" w14:paraId="1B60EF83" w14:textId="77777777" w:rsidTr="0082688B">
        <w:trPr>
          <w:trHeight w:val="24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69CEF63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1D985C71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91F2CB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038E99" w14:textId="1FBEE3A0" w:rsidR="00BE6051" w:rsidRPr="00BE6051" w:rsidRDefault="0051384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DEBIT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F8251E1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58C1DD2" w14:textId="71BF1FA6" w:rsidR="00AE0556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10</w:t>
            </w:r>
            <w:r w:rsidR="00530A70">
              <w:rPr>
                <w:color w:val="404040"/>
                <w:sz w:val="20"/>
                <w:szCs w:val="20"/>
              </w:rPr>
              <w:t>00</w:t>
            </w:r>
          </w:p>
        </w:tc>
      </w:tr>
      <w:tr w:rsidR="00BC5C00" w14:paraId="43834BCB" w14:textId="77777777" w:rsidTr="0082688B">
        <w:trPr>
          <w:trHeight w:val="1"/>
        </w:trPr>
        <w:tc>
          <w:tcPr>
            <w:tcW w:w="6479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0D12F8E" w14:textId="77777777" w:rsidR="00BE6051" w:rsidRDefault="00BE6051" w:rsidP="00B871F2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1A58EB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1D1EC71" w14:textId="77777777" w:rsid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0D685FF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35D041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1EFF8017" w14:textId="77777777" w:rsidR="00B4064D" w:rsidRDefault="0090494D">
      <w:pPr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F91D1A0" wp14:editId="7823D06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225800" cy="215900"/>
            <wp:effectExtent l="0" t="0" r="0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_colorba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1C7EC" w14:textId="77777777" w:rsidR="005152A3" w:rsidRPr="005152A3" w:rsidRDefault="005152A3" w:rsidP="005152A3"/>
    <w:p w14:paraId="52BF9335" w14:textId="77777777" w:rsidR="005152A3" w:rsidRDefault="005152A3" w:rsidP="005152A3"/>
    <w:p w14:paraId="1A7F365E" w14:textId="77777777" w:rsidR="005152A3" w:rsidRPr="005152A3" w:rsidRDefault="005152A3" w:rsidP="005152A3"/>
    <w:sectPr w:rsidR="005152A3" w:rsidRPr="005152A3" w:rsidSect="006A1E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93026" w14:textId="77777777" w:rsidR="00E03197" w:rsidRDefault="00E03197" w:rsidP="00AE0556">
      <w:pPr>
        <w:spacing w:line="240" w:lineRule="auto"/>
      </w:pPr>
      <w:r>
        <w:separator/>
      </w:r>
    </w:p>
  </w:endnote>
  <w:endnote w:type="continuationSeparator" w:id="0">
    <w:p w14:paraId="7C409FB6" w14:textId="77777777" w:rsidR="00E03197" w:rsidRDefault="00E03197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B8BCF" w14:textId="77777777" w:rsidR="00AE0556" w:rsidRDefault="00AE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A1B30" w14:textId="77777777" w:rsidR="00AE0556" w:rsidRDefault="00AE05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72D64" w14:textId="77777777" w:rsidR="00AE0556" w:rsidRDefault="00AE0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1085F" w14:textId="77777777" w:rsidR="00E03197" w:rsidRDefault="00E03197" w:rsidP="00AE0556">
      <w:pPr>
        <w:spacing w:line="240" w:lineRule="auto"/>
      </w:pPr>
      <w:r>
        <w:separator/>
      </w:r>
    </w:p>
  </w:footnote>
  <w:footnote w:type="continuationSeparator" w:id="0">
    <w:p w14:paraId="1A6B4ABE" w14:textId="77777777" w:rsidR="00E03197" w:rsidRDefault="00E03197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8291B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262C7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297E3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41"/>
    <w:rsid w:val="00043B5C"/>
    <w:rsid w:val="00052985"/>
    <w:rsid w:val="00073077"/>
    <w:rsid w:val="000D7E25"/>
    <w:rsid w:val="000E78CF"/>
    <w:rsid w:val="00132BE8"/>
    <w:rsid w:val="0013335D"/>
    <w:rsid w:val="00154361"/>
    <w:rsid w:val="00160B5A"/>
    <w:rsid w:val="00244499"/>
    <w:rsid w:val="002452C0"/>
    <w:rsid w:val="00291ABC"/>
    <w:rsid w:val="002A370D"/>
    <w:rsid w:val="002D21A0"/>
    <w:rsid w:val="003142B4"/>
    <w:rsid w:val="0032516C"/>
    <w:rsid w:val="003D72C8"/>
    <w:rsid w:val="003E24C0"/>
    <w:rsid w:val="003E275E"/>
    <w:rsid w:val="003F69E5"/>
    <w:rsid w:val="004672C4"/>
    <w:rsid w:val="00477FC3"/>
    <w:rsid w:val="0049696A"/>
    <w:rsid w:val="00504F1D"/>
    <w:rsid w:val="00510EAE"/>
    <w:rsid w:val="00513841"/>
    <w:rsid w:val="005152A3"/>
    <w:rsid w:val="00530A70"/>
    <w:rsid w:val="00572ED5"/>
    <w:rsid w:val="0058646E"/>
    <w:rsid w:val="0059493C"/>
    <w:rsid w:val="005E1F97"/>
    <w:rsid w:val="005E32F7"/>
    <w:rsid w:val="005F129C"/>
    <w:rsid w:val="006560F6"/>
    <w:rsid w:val="00676535"/>
    <w:rsid w:val="006A1E67"/>
    <w:rsid w:val="006A5E3E"/>
    <w:rsid w:val="00704A57"/>
    <w:rsid w:val="00722D18"/>
    <w:rsid w:val="007764BC"/>
    <w:rsid w:val="007A22B9"/>
    <w:rsid w:val="0082688B"/>
    <w:rsid w:val="00847C9A"/>
    <w:rsid w:val="00890E5F"/>
    <w:rsid w:val="008940D8"/>
    <w:rsid w:val="0090494D"/>
    <w:rsid w:val="00913C5A"/>
    <w:rsid w:val="0092298E"/>
    <w:rsid w:val="00931C23"/>
    <w:rsid w:val="009676BE"/>
    <w:rsid w:val="009934B1"/>
    <w:rsid w:val="009A7C55"/>
    <w:rsid w:val="009C287D"/>
    <w:rsid w:val="009C4C92"/>
    <w:rsid w:val="00A029DF"/>
    <w:rsid w:val="00A206E4"/>
    <w:rsid w:val="00A264A0"/>
    <w:rsid w:val="00A42335"/>
    <w:rsid w:val="00A471F4"/>
    <w:rsid w:val="00A74849"/>
    <w:rsid w:val="00AA23B0"/>
    <w:rsid w:val="00AA4F38"/>
    <w:rsid w:val="00AB638F"/>
    <w:rsid w:val="00AC6E82"/>
    <w:rsid w:val="00AE0556"/>
    <w:rsid w:val="00B4064D"/>
    <w:rsid w:val="00B871F2"/>
    <w:rsid w:val="00BB0A7F"/>
    <w:rsid w:val="00BC5C00"/>
    <w:rsid w:val="00BE6051"/>
    <w:rsid w:val="00C3716B"/>
    <w:rsid w:val="00C800B6"/>
    <w:rsid w:val="00CC4D2C"/>
    <w:rsid w:val="00D44B40"/>
    <w:rsid w:val="00D66D3E"/>
    <w:rsid w:val="00E03197"/>
    <w:rsid w:val="00E302C8"/>
    <w:rsid w:val="00E36C97"/>
    <w:rsid w:val="00E94FBE"/>
    <w:rsid w:val="00EB5779"/>
    <w:rsid w:val="00ED36A1"/>
    <w:rsid w:val="00EE43B7"/>
    <w:rsid w:val="00F56390"/>
    <w:rsid w:val="00F5742A"/>
    <w:rsid w:val="00F72604"/>
    <w:rsid w:val="00F8062F"/>
    <w:rsid w:val="00F832EF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7F911D"/>
  <w15:docId w15:val="{664466D9-2D1B-3B49-BAED-EF32896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2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Desktop/docs/invoic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invoice-template.dotx</Template>
  <TotalTime>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2021-03-30T08:50:00Z</cp:lastPrinted>
  <dcterms:created xsi:type="dcterms:W3CDTF">2021-05-02T16:12:00Z</dcterms:created>
  <dcterms:modified xsi:type="dcterms:W3CDTF">2021-05-02T16:19:00Z</dcterms:modified>
</cp:coreProperties>
</file>