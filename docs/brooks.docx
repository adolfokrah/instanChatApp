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2"/>
        <w:tblpPr w:leftFromText="432" w:rightFromText="187" w:vertAnchor="text" w:horzAnchor="page" w:tblpX="1052" w:tblpY="1139"/>
        <w:tblW w:w="1044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521"/>
        <w:gridCol w:w="3958"/>
        <w:gridCol w:w="1172"/>
        <w:gridCol w:w="1440"/>
        <w:gridCol w:w="270"/>
        <w:gridCol w:w="1088"/>
      </w:tblGrid>
      <w:tr w:rsidR="00BC5C00" w14:paraId="4B941E8B" w14:textId="77777777" w:rsidTr="0082688B">
        <w:trPr>
          <w:trHeight w:val="1214"/>
        </w:trPr>
        <w:tc>
          <w:tcPr>
            <w:tcW w:w="6479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4D18B201" w14:textId="77777777" w:rsidR="00BE6051" w:rsidRPr="0058646E" w:rsidRDefault="00BE6051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108"/>
                <w:szCs w:val="108"/>
              </w:rPr>
            </w:pPr>
            <w:r w:rsidRPr="0058646E">
              <w:rPr>
                <w:color w:val="000000" w:themeColor="text1"/>
                <w:sz w:val="108"/>
                <w:szCs w:val="108"/>
              </w:rPr>
              <w:t>INVOICE</w:t>
            </w:r>
          </w:p>
        </w:tc>
        <w:tc>
          <w:tcPr>
            <w:tcW w:w="1172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4771BBE3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7141C00A" w14:textId="0494E4AE" w:rsidR="00BE6051" w:rsidRDefault="00BE6051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358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27131E7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069614B4" w14:textId="77777777" w:rsidTr="0082688B">
        <w:trPr>
          <w:trHeight w:val="56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9A1C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0A78E5F6" w14:textId="32474F4E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</w:t>
            </w:r>
            <w:r w:rsidR="00001397">
              <w:rPr>
                <w:color w:val="4E535C"/>
                <w:sz w:val="20"/>
                <w:szCs w:val="20"/>
              </w:rPr>
              <w:t>3</w:t>
            </w:r>
            <w:r w:rsidR="00C3716B">
              <w:rPr>
                <w:color w:val="4E535C"/>
                <w:sz w:val="20"/>
                <w:szCs w:val="20"/>
              </w:rPr>
              <w:t>1</w:t>
            </w:r>
            <w:r w:rsidR="00CC4D2C">
              <w:rPr>
                <w:color w:val="4E535C"/>
                <w:sz w:val="20"/>
                <w:szCs w:val="20"/>
              </w:rPr>
              <w:t>4</w:t>
            </w:r>
          </w:p>
        </w:tc>
        <w:tc>
          <w:tcPr>
            <w:tcW w:w="3958" w:type="dxa"/>
          </w:tcPr>
          <w:p w14:paraId="5B1AD446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2F4E6D54" w14:textId="2CC37D82" w:rsidR="00BE6051" w:rsidRDefault="003D72C8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E535C"/>
                <w:sz w:val="20"/>
                <w:szCs w:val="20"/>
              </w:rPr>
              <w:t>0</w:t>
            </w:r>
            <w:r w:rsidR="00001397">
              <w:rPr>
                <w:color w:val="4E535C"/>
                <w:sz w:val="20"/>
                <w:szCs w:val="20"/>
              </w:rPr>
              <w:t>5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 w:rsidR="00001397">
              <w:rPr>
                <w:color w:val="4E535C"/>
                <w:sz w:val="20"/>
                <w:szCs w:val="20"/>
              </w:rPr>
              <w:t>26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>
              <w:rPr>
                <w:color w:val="4E535C"/>
                <w:sz w:val="20"/>
                <w:szCs w:val="20"/>
              </w:rPr>
              <w:t>20</w:t>
            </w:r>
            <w:r w:rsidR="00F72604">
              <w:rPr>
                <w:color w:val="4E535C"/>
                <w:sz w:val="20"/>
                <w:szCs w:val="20"/>
              </w:rPr>
              <w:t>21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F891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1580D6B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3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6CF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61923DE8" w14:textId="77777777" w:rsidTr="0082688B">
        <w:trPr>
          <w:trHeight w:val="210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F01E" w14:textId="77777777" w:rsidR="00BC5C00" w:rsidRDefault="00BC5C00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958" w:type="dxa"/>
          </w:tcPr>
          <w:p w14:paraId="409C879D" w14:textId="77777777" w:rsidR="00BC5C00" w:rsidRDefault="00BC5C0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39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0B6E45" w14:textId="3DDC2AEF" w:rsidR="00BC5C00" w:rsidRPr="00F8062F" w:rsidRDefault="0031624E" w:rsidP="00BC5C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color w:val="404040"/>
                <w:sz w:val="30"/>
                <w:szCs w:val="30"/>
              </w:rPr>
              <w:t xml:space="preserve">Felix </w:t>
            </w:r>
            <w:proofErr w:type="spellStart"/>
            <w:r>
              <w:rPr>
                <w:color w:val="404040"/>
                <w:sz w:val="30"/>
                <w:szCs w:val="30"/>
              </w:rPr>
              <w:t>Yhanney</w:t>
            </w:r>
            <w:proofErr w:type="spellEnd"/>
          </w:p>
        </w:tc>
      </w:tr>
      <w:tr w:rsidR="00BC5C00" w14:paraId="1C2349E9" w14:textId="77777777" w:rsidTr="0082688B">
        <w:trPr>
          <w:trHeight w:val="128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DC40" w14:textId="77777777" w:rsidR="00BE6051" w:rsidRDefault="00BE605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BILLED TO </w:t>
            </w:r>
          </w:p>
          <w:p w14:paraId="25D75D77" w14:textId="7E812F0E" w:rsidR="00BE6051" w:rsidRDefault="00001397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Brooks Remit</w:t>
            </w:r>
          </w:p>
        </w:tc>
        <w:tc>
          <w:tcPr>
            <w:tcW w:w="3958" w:type="dxa"/>
          </w:tcPr>
          <w:p w14:paraId="52296C61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B063" w14:textId="07963D59" w:rsidR="00BE6051" w:rsidRDefault="00367A5C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phelyhanney@gmail.com</w:t>
            </w:r>
          </w:p>
          <w:p w14:paraId="231FC452" w14:textId="6B160CA2" w:rsidR="00BE6051" w:rsidRDefault="003D72C8" w:rsidP="00367A5C">
            <w:pPr>
              <w:spacing w:line="288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04040"/>
                <w:sz w:val="20"/>
                <w:szCs w:val="20"/>
              </w:rPr>
              <w:t>+233 245 301 631</w:t>
            </w:r>
          </w:p>
        </w:tc>
        <w:tc>
          <w:tcPr>
            <w:tcW w:w="270" w:type="dxa"/>
          </w:tcPr>
          <w:p w14:paraId="14BB55D5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9043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92298E" w14:paraId="2B174F28" w14:textId="77777777" w:rsidTr="00880A1E">
        <w:trPr>
          <w:trHeight w:val="345"/>
        </w:trPr>
        <w:tc>
          <w:tcPr>
            <w:tcW w:w="10449" w:type="dxa"/>
            <w:gridSpan w:val="6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D734F5" w14:textId="097B08BE" w:rsidR="0092298E" w:rsidRPr="0092298E" w:rsidRDefault="0092298E" w:rsidP="0092298E">
            <w:pPr>
              <w:spacing w:line="240" w:lineRule="auto"/>
              <w:contextualSpacing w:val="0"/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298E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INVOICE FOR THE</w:t>
            </w:r>
            <w:r w:rsidR="00001397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UI/UX DESIGN OF THE BROOKS REMIT MONEY TRANSFER APP</w:t>
            </w:r>
          </w:p>
        </w:tc>
      </w:tr>
      <w:tr w:rsidR="00BC5C00" w14:paraId="6E7F63B8" w14:textId="77777777" w:rsidTr="0082688B">
        <w:trPr>
          <w:trHeight w:val="188"/>
        </w:trPr>
        <w:tc>
          <w:tcPr>
            <w:tcW w:w="6479" w:type="dxa"/>
            <w:gridSpan w:val="2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447531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DESCRIPTION</w:t>
            </w:r>
          </w:p>
        </w:tc>
        <w:tc>
          <w:tcPr>
            <w:tcW w:w="1172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550B377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UNIT COST</w:t>
            </w:r>
          </w:p>
        </w:tc>
        <w:tc>
          <w:tcPr>
            <w:tcW w:w="1440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01ADD3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QTY/HR RATE</w:t>
            </w:r>
          </w:p>
        </w:tc>
        <w:tc>
          <w:tcPr>
            <w:tcW w:w="270" w:type="dxa"/>
            <w:tcBorders>
              <w:bottom w:val="single" w:sz="24" w:space="0" w:color="auto"/>
            </w:tcBorders>
            <w:shd w:val="clear" w:color="auto" w:fill="FFFFFF"/>
          </w:tcPr>
          <w:p w14:paraId="7F76706F" w14:textId="77777777" w:rsidR="00BE6051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088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C44B08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AMOUNT</w:t>
            </w:r>
          </w:p>
        </w:tc>
      </w:tr>
      <w:tr w:rsidR="00BC5C00" w14:paraId="1AFEE99A" w14:textId="77777777" w:rsidTr="000E78CF">
        <w:trPr>
          <w:trHeight w:hRule="exact" w:val="849"/>
        </w:trPr>
        <w:tc>
          <w:tcPr>
            <w:tcW w:w="6479" w:type="dxa"/>
            <w:gridSpan w:val="2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2186C0" w14:textId="77777777" w:rsidR="00BE6051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Research &amp; Briefing</w:t>
            </w:r>
          </w:p>
        </w:tc>
        <w:tc>
          <w:tcPr>
            <w:tcW w:w="1172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3B45CC" w14:textId="35DFF49F" w:rsidR="00BE6051" w:rsidRPr="00132BE8" w:rsidRDefault="005152A3" w:rsidP="00132BE8">
            <w:pPr>
              <w:rPr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001397">
              <w:rPr>
                <w:color w:val="404040"/>
                <w:sz w:val="20"/>
                <w:szCs w:val="20"/>
              </w:rPr>
              <w:t>150</w:t>
            </w:r>
          </w:p>
        </w:tc>
        <w:tc>
          <w:tcPr>
            <w:tcW w:w="144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1F178F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14:paraId="07BAEECF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682277" w14:textId="2675DF0A" w:rsidR="00BE6051" w:rsidRDefault="00530A70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001397">
              <w:rPr>
                <w:color w:val="404040"/>
                <w:sz w:val="20"/>
                <w:szCs w:val="20"/>
              </w:rPr>
              <w:t>150</w:t>
            </w:r>
          </w:p>
        </w:tc>
      </w:tr>
      <w:tr w:rsidR="000E78CF" w14:paraId="114C56CC" w14:textId="77777777" w:rsidTr="000E78CF">
        <w:trPr>
          <w:trHeight w:hRule="exact" w:val="649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9F0C62F" w14:textId="7AA19363" w:rsidR="000E78CF" w:rsidRDefault="00001397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Stock / Vector Images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4EFA5A7" w14:textId="45E767B5" w:rsidR="000E78CF" w:rsidRPr="005152A3" w:rsidRDefault="00A029DF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001397">
              <w:rPr>
                <w:color w:val="404040"/>
                <w:sz w:val="20"/>
                <w:szCs w:val="20"/>
              </w:rPr>
              <w:t>25</w:t>
            </w:r>
            <w:r>
              <w:rPr>
                <w:color w:val="40404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B2FACB" w14:textId="77777777" w:rsidR="000E78CF" w:rsidRDefault="00A029D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754C12C9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279AF72" w14:textId="3E78FF8C" w:rsidR="000E78CF" w:rsidRPr="005152A3" w:rsidRDefault="00530A70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001397">
              <w:rPr>
                <w:color w:val="404040"/>
                <w:sz w:val="20"/>
                <w:szCs w:val="20"/>
              </w:rPr>
              <w:t>25</w:t>
            </w:r>
            <w:r>
              <w:rPr>
                <w:color w:val="404040"/>
                <w:sz w:val="20"/>
                <w:szCs w:val="20"/>
              </w:rPr>
              <w:t>0</w:t>
            </w:r>
          </w:p>
        </w:tc>
      </w:tr>
      <w:tr w:rsidR="000E78CF" w14:paraId="6C785D0C" w14:textId="77777777" w:rsidTr="000E78CF">
        <w:trPr>
          <w:trHeight w:hRule="exact" w:val="914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307FD55" w14:textId="4A179680" w:rsidR="000E78CF" w:rsidRPr="000E78CF" w:rsidRDefault="00001397" w:rsidP="00001397">
            <w:pPr>
              <w:widowControl w:val="0"/>
              <w:spacing w:line="240" w:lineRule="auto"/>
              <w:contextualSpacing w:val="0"/>
              <w:rPr>
                <w:color w:val="404040"/>
                <w:sz w:val="15"/>
                <w:szCs w:val="15"/>
              </w:rPr>
            </w:pPr>
            <w:r>
              <w:rPr>
                <w:color w:val="404040"/>
                <w:sz w:val="20"/>
                <w:szCs w:val="20"/>
              </w:rPr>
              <w:t>UI/UX Design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8E518F" w14:textId="4EAFD468" w:rsidR="000E78CF" w:rsidRPr="005152A3" w:rsidRDefault="00A029DF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001397">
              <w:rPr>
                <w:color w:val="404040"/>
                <w:sz w:val="20"/>
                <w:szCs w:val="20"/>
              </w:rPr>
              <w:t>10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2DBD72F" w14:textId="77777777" w:rsidR="000E78CF" w:rsidRDefault="00A029D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06DAF6B3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936F597" w14:textId="25FADDEF" w:rsidR="000E78CF" w:rsidRPr="005152A3" w:rsidRDefault="00530A70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001397">
              <w:rPr>
                <w:color w:val="404040"/>
                <w:sz w:val="20"/>
                <w:szCs w:val="20"/>
              </w:rPr>
              <w:t>1</w:t>
            </w:r>
            <w:r>
              <w:rPr>
                <w:color w:val="404040"/>
                <w:sz w:val="20"/>
                <w:szCs w:val="20"/>
              </w:rPr>
              <w:t>0</w:t>
            </w:r>
            <w:r w:rsidR="00001397">
              <w:rPr>
                <w:color w:val="404040"/>
                <w:sz w:val="20"/>
                <w:szCs w:val="20"/>
              </w:rPr>
              <w:t>0</w:t>
            </w:r>
            <w:r>
              <w:rPr>
                <w:color w:val="404040"/>
                <w:sz w:val="20"/>
                <w:szCs w:val="20"/>
              </w:rPr>
              <w:t>0</w:t>
            </w:r>
          </w:p>
        </w:tc>
      </w:tr>
      <w:tr w:rsidR="000E78CF" w14:paraId="260B94FA" w14:textId="77777777" w:rsidTr="000E78CF">
        <w:trPr>
          <w:trHeight w:hRule="exact" w:val="887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096823B" w14:textId="28B5D83A" w:rsidR="000E78CF" w:rsidRDefault="00001397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Prototype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90EE86E" w14:textId="6E294A22" w:rsidR="000E78CF" w:rsidRPr="005152A3" w:rsidRDefault="00A029DF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001397">
              <w:rPr>
                <w:color w:val="404040"/>
                <w:sz w:val="20"/>
                <w:szCs w:val="20"/>
              </w:rPr>
              <w:t>6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F77305" w14:textId="77777777" w:rsidR="000E78CF" w:rsidRDefault="00A029D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7F043CFC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0A49C43" w14:textId="4C6C7822" w:rsidR="000E78CF" w:rsidRPr="005152A3" w:rsidRDefault="00530A70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001397">
              <w:rPr>
                <w:color w:val="404040"/>
                <w:sz w:val="20"/>
                <w:szCs w:val="20"/>
              </w:rPr>
              <w:t>6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</w:tr>
      <w:tr w:rsidR="00BC5C00" w14:paraId="3195B805" w14:textId="77777777" w:rsidTr="0082688B">
        <w:trPr>
          <w:trHeight w:val="254"/>
        </w:trPr>
        <w:tc>
          <w:tcPr>
            <w:tcW w:w="2521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FE1C" w14:textId="77777777" w:rsidR="00BE6051" w:rsidRDefault="00BE6051" w:rsidP="00BC5C00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3958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48472FFE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097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5DDE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5AC6F1A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669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BC5C00" w14:paraId="2A4EF96B" w14:textId="77777777" w:rsidTr="000E78CF">
        <w:trPr>
          <w:trHeight w:val="663"/>
        </w:trPr>
        <w:tc>
          <w:tcPr>
            <w:tcW w:w="2521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C16E82" w14:textId="77777777" w:rsidR="00BE6051" w:rsidRPr="009C4C92" w:rsidRDefault="00BE6051" w:rsidP="00BC5C00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TOTAL</w:t>
            </w:r>
          </w:p>
          <w:p w14:paraId="32B95123" w14:textId="1A3AB7AE" w:rsidR="00BE6051" w:rsidRPr="009C4C92" w:rsidRDefault="005152A3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 w:rsidRPr="005152A3">
              <w:rPr>
                <w:color w:val="222222"/>
                <w:sz w:val="44"/>
                <w:szCs w:val="44"/>
                <w:shd w:val="clear" w:color="auto" w:fill="FFFFFF"/>
              </w:rPr>
              <w:t>¢</w:t>
            </w:r>
            <w:r w:rsidR="00001397">
              <w:rPr>
                <w:color w:val="404040"/>
                <w:sz w:val="44"/>
                <w:szCs w:val="44"/>
              </w:rPr>
              <w:t>2,0</w:t>
            </w:r>
            <w:r w:rsidR="00530A70">
              <w:rPr>
                <w:color w:val="404040"/>
                <w:sz w:val="44"/>
                <w:szCs w:val="44"/>
              </w:rPr>
              <w:t>00</w:t>
            </w: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0A6A726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0B28B5E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995B5B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32529377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01B2B" w14:textId="66E4DDC6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001397">
              <w:rPr>
                <w:color w:val="404040"/>
                <w:sz w:val="20"/>
                <w:szCs w:val="20"/>
              </w:rPr>
              <w:t>2,0</w:t>
            </w:r>
            <w:r w:rsidR="00530A70">
              <w:rPr>
                <w:color w:val="404040"/>
                <w:sz w:val="20"/>
                <w:szCs w:val="20"/>
              </w:rPr>
              <w:t>00</w:t>
            </w:r>
          </w:p>
        </w:tc>
      </w:tr>
      <w:tr w:rsidR="00BC5C00" w14:paraId="37CB200C" w14:textId="77777777" w:rsidTr="0082688B">
        <w:trPr>
          <w:trHeight w:val="24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D1C1BCB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4A6312A3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CED387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A95B37D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C13AD4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9EA97B6" w14:textId="751CDEBA" w:rsidR="00AE0556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001397">
              <w:rPr>
                <w:color w:val="404040"/>
                <w:sz w:val="20"/>
                <w:szCs w:val="20"/>
              </w:rPr>
              <w:t>2,000</w:t>
            </w:r>
          </w:p>
        </w:tc>
      </w:tr>
      <w:tr w:rsidR="00BC5C00" w14:paraId="35C1AC71" w14:textId="77777777" w:rsidTr="0082688B">
        <w:trPr>
          <w:trHeight w:val="1"/>
        </w:trPr>
        <w:tc>
          <w:tcPr>
            <w:tcW w:w="6479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993AD0" w14:textId="77777777" w:rsidR="00BE6051" w:rsidRDefault="00BE6051" w:rsidP="00B871F2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71F7DB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23E728A" w14:textId="77777777" w:rsid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00BCD3C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715433F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2014736" w14:textId="77777777" w:rsidR="00B4064D" w:rsidRDefault="0090494D">
      <w:pPr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29B131" wp14:editId="587F70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225800" cy="215900"/>
            <wp:effectExtent l="0" t="0" r="0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_colorba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5CC7D" w14:textId="77777777" w:rsidR="005152A3" w:rsidRPr="005152A3" w:rsidRDefault="005152A3" w:rsidP="005152A3"/>
    <w:p w14:paraId="6D52CA7F" w14:textId="77777777" w:rsidR="005152A3" w:rsidRDefault="005152A3" w:rsidP="005152A3"/>
    <w:p w14:paraId="1C2F6A57" w14:textId="77777777" w:rsidR="005152A3" w:rsidRPr="005152A3" w:rsidRDefault="005152A3" w:rsidP="005152A3"/>
    <w:sectPr w:rsidR="005152A3" w:rsidRPr="005152A3" w:rsidSect="006A1E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D49B7" w14:textId="77777777" w:rsidR="004840E5" w:rsidRDefault="004840E5" w:rsidP="00AE0556">
      <w:pPr>
        <w:spacing w:line="240" w:lineRule="auto"/>
      </w:pPr>
      <w:r>
        <w:separator/>
      </w:r>
    </w:p>
  </w:endnote>
  <w:endnote w:type="continuationSeparator" w:id="0">
    <w:p w14:paraId="7B68B410" w14:textId="77777777" w:rsidR="004840E5" w:rsidRDefault="004840E5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62727" w14:textId="77777777" w:rsidR="00AE0556" w:rsidRDefault="00AE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202D0" w14:textId="77777777" w:rsidR="00AE0556" w:rsidRDefault="00AE05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10995" w14:textId="77777777" w:rsidR="00AE0556" w:rsidRDefault="00AE0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9BA34" w14:textId="77777777" w:rsidR="004840E5" w:rsidRDefault="004840E5" w:rsidP="00AE0556">
      <w:pPr>
        <w:spacing w:line="240" w:lineRule="auto"/>
      </w:pPr>
      <w:r>
        <w:separator/>
      </w:r>
    </w:p>
  </w:footnote>
  <w:footnote w:type="continuationSeparator" w:id="0">
    <w:p w14:paraId="4C34B2C3" w14:textId="77777777" w:rsidR="004840E5" w:rsidRDefault="004840E5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4F3C4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52C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6B1BA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97"/>
    <w:rsid w:val="00001397"/>
    <w:rsid w:val="00043B5C"/>
    <w:rsid w:val="00052985"/>
    <w:rsid w:val="00073077"/>
    <w:rsid w:val="000D7E25"/>
    <w:rsid w:val="000E78CF"/>
    <w:rsid w:val="00132BE8"/>
    <w:rsid w:val="0013335D"/>
    <w:rsid w:val="00154361"/>
    <w:rsid w:val="00160B5A"/>
    <w:rsid w:val="00244499"/>
    <w:rsid w:val="002452C0"/>
    <w:rsid w:val="00291ABC"/>
    <w:rsid w:val="002A370D"/>
    <w:rsid w:val="002D21A0"/>
    <w:rsid w:val="003142B4"/>
    <w:rsid w:val="0031624E"/>
    <w:rsid w:val="0032516C"/>
    <w:rsid w:val="00367A5C"/>
    <w:rsid w:val="003D72C8"/>
    <w:rsid w:val="003E24C0"/>
    <w:rsid w:val="003E275E"/>
    <w:rsid w:val="004672C4"/>
    <w:rsid w:val="00477FC3"/>
    <w:rsid w:val="004840E5"/>
    <w:rsid w:val="0049696A"/>
    <w:rsid w:val="00504F1D"/>
    <w:rsid w:val="00510EAE"/>
    <w:rsid w:val="005152A3"/>
    <w:rsid w:val="00530A70"/>
    <w:rsid w:val="00572ED5"/>
    <w:rsid w:val="0058646E"/>
    <w:rsid w:val="0059493C"/>
    <w:rsid w:val="005E1F97"/>
    <w:rsid w:val="005E32F7"/>
    <w:rsid w:val="005F129C"/>
    <w:rsid w:val="006560F6"/>
    <w:rsid w:val="00676535"/>
    <w:rsid w:val="006A1E67"/>
    <w:rsid w:val="006A5E3E"/>
    <w:rsid w:val="00704A57"/>
    <w:rsid w:val="00722D18"/>
    <w:rsid w:val="007764BC"/>
    <w:rsid w:val="007A22B9"/>
    <w:rsid w:val="007F4C7C"/>
    <w:rsid w:val="0082688B"/>
    <w:rsid w:val="00847C9A"/>
    <w:rsid w:val="00890E5F"/>
    <w:rsid w:val="008940D8"/>
    <w:rsid w:val="0090494D"/>
    <w:rsid w:val="00913C5A"/>
    <w:rsid w:val="0092298E"/>
    <w:rsid w:val="00931C23"/>
    <w:rsid w:val="009676BE"/>
    <w:rsid w:val="009934B1"/>
    <w:rsid w:val="009A7C55"/>
    <w:rsid w:val="009C287D"/>
    <w:rsid w:val="009C4C92"/>
    <w:rsid w:val="00A029DF"/>
    <w:rsid w:val="00A206E4"/>
    <w:rsid w:val="00A264A0"/>
    <w:rsid w:val="00A42335"/>
    <w:rsid w:val="00A471F4"/>
    <w:rsid w:val="00A74849"/>
    <w:rsid w:val="00AA23B0"/>
    <w:rsid w:val="00AA4F38"/>
    <w:rsid w:val="00AB638F"/>
    <w:rsid w:val="00AC6E82"/>
    <w:rsid w:val="00AE0556"/>
    <w:rsid w:val="00B4064D"/>
    <w:rsid w:val="00B871F2"/>
    <w:rsid w:val="00BB0A7F"/>
    <w:rsid w:val="00BC5C00"/>
    <w:rsid w:val="00BE6051"/>
    <w:rsid w:val="00C11369"/>
    <w:rsid w:val="00C3716B"/>
    <w:rsid w:val="00C800B6"/>
    <w:rsid w:val="00CC4D2C"/>
    <w:rsid w:val="00D44B40"/>
    <w:rsid w:val="00D66D3E"/>
    <w:rsid w:val="00E302C8"/>
    <w:rsid w:val="00E36C97"/>
    <w:rsid w:val="00E94FBE"/>
    <w:rsid w:val="00EB5779"/>
    <w:rsid w:val="00ED36A1"/>
    <w:rsid w:val="00EE43B7"/>
    <w:rsid w:val="00F56390"/>
    <w:rsid w:val="00F5742A"/>
    <w:rsid w:val="00F72604"/>
    <w:rsid w:val="00F8062F"/>
    <w:rsid w:val="00F832EF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F09F39"/>
  <w15:docId w15:val="{A15C1E60-3162-9649-ACDE-E83AD776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2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Desktop/docs/invoic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invoice-template.dotx</Template>
  <TotalTime>10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2021-05-26T16:59:00Z</cp:lastPrinted>
  <dcterms:created xsi:type="dcterms:W3CDTF">2021-05-26T16:38:00Z</dcterms:created>
  <dcterms:modified xsi:type="dcterms:W3CDTF">2021-05-26T17:49:00Z</dcterms:modified>
</cp:coreProperties>
</file>